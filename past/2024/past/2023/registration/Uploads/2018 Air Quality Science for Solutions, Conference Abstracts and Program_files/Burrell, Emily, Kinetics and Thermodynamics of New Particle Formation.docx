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3C" w:rsidRDefault="00DA6B3C" w:rsidP="007A35DA"/>
    <w:p w:rsidR="00DA6B3C" w:rsidRDefault="0074254C" w:rsidP="007A35DA">
      <w:r>
        <w:t xml:space="preserve">Computational and Experimental </w:t>
      </w:r>
      <w:r w:rsidR="00C64831">
        <w:t>Study</w:t>
      </w:r>
      <w:r>
        <w:t xml:space="preserve"> of </w:t>
      </w:r>
      <w:r w:rsidR="00C64831">
        <w:t xml:space="preserve">the Kinetics and Thermodynamics of New </w:t>
      </w:r>
      <w:r>
        <w:t xml:space="preserve">Particle Formation </w:t>
      </w:r>
    </w:p>
    <w:p w:rsidR="007A35DA" w:rsidRDefault="007A35DA" w:rsidP="007A35DA">
      <w:r>
        <w:t xml:space="preserve">The measured concentration of particles in the atmosphere </w:t>
      </w:r>
      <w:r w:rsidR="00C64831">
        <w:t xml:space="preserve">is often higher than </w:t>
      </w:r>
      <w:r>
        <w:t xml:space="preserve">predicted by atmospheric models. In order to </w:t>
      </w:r>
      <w:r w:rsidR="00FA3EC2">
        <w:t xml:space="preserve">reconcile </w:t>
      </w:r>
      <w:r>
        <w:t xml:space="preserve">the </w:t>
      </w:r>
      <w:r w:rsidR="00FA3EC2">
        <w:t xml:space="preserve">difference between measured and modeled </w:t>
      </w:r>
      <w:r w:rsidR="00936E4A">
        <w:t xml:space="preserve">particle </w:t>
      </w:r>
      <w:r w:rsidR="00FA3EC2">
        <w:t>concentrations</w:t>
      </w:r>
      <w:r w:rsidR="00936E4A">
        <w:t xml:space="preserve"> new </w:t>
      </w:r>
      <w:r>
        <w:t>mechanisms</w:t>
      </w:r>
      <w:r w:rsidR="00936E4A">
        <w:t xml:space="preserve"> for particle formation </w:t>
      </w:r>
      <w:r>
        <w:t>need to be determined</w:t>
      </w:r>
      <w:r w:rsidR="00936E4A">
        <w:t xml:space="preserve">. </w:t>
      </w:r>
      <w:r w:rsidR="00BE4592">
        <w:t xml:space="preserve">Formation of particles has frequently been modeled using classical nucleation theory (CNT).  The first step in CNT is the nucleation step where molecular clusters form.  In a second step, these clusters grow into particles through coagulation or condensation.  </w:t>
      </w:r>
      <w:r>
        <w:t>Previous research has shown that for</w:t>
      </w:r>
      <w:r w:rsidR="00BE4592">
        <w:t xml:space="preserve"> </w:t>
      </w:r>
      <w:r w:rsidR="00AF315F">
        <w:t xml:space="preserve">prototypical clusters such as the </w:t>
      </w:r>
      <w:r w:rsidR="00936E4A">
        <w:t>sulfuric acid-water (</w:t>
      </w:r>
      <w:r>
        <w:t>H</w:t>
      </w:r>
      <w:r w:rsidRPr="00BD347E">
        <w:rPr>
          <w:vertAlign w:val="subscript"/>
        </w:rPr>
        <w:t>2</w:t>
      </w:r>
      <w:r>
        <w:t>SO</w:t>
      </w:r>
      <w:r w:rsidRPr="00BD347E">
        <w:rPr>
          <w:vertAlign w:val="subscript"/>
        </w:rPr>
        <w:t>4</w:t>
      </w:r>
      <w:r>
        <w:t>-H</w:t>
      </w:r>
      <w:r w:rsidRPr="00BD347E">
        <w:rPr>
          <w:vertAlign w:val="subscript"/>
        </w:rPr>
        <w:t>2</w:t>
      </w:r>
      <w:r>
        <w:t>O</w:t>
      </w:r>
      <w:r w:rsidR="00936E4A">
        <w:t>)</w:t>
      </w:r>
      <w:r>
        <w:t xml:space="preserve"> and methane sulfonic acid</w:t>
      </w:r>
      <w:r w:rsidR="00BE4592">
        <w:t xml:space="preserve">-water </w:t>
      </w:r>
      <w:r>
        <w:t>(MSA-H</w:t>
      </w:r>
      <w:r w:rsidRPr="00BD347E">
        <w:rPr>
          <w:vertAlign w:val="subscript"/>
        </w:rPr>
        <w:t>2</w:t>
      </w:r>
      <w:r>
        <w:t>O</w:t>
      </w:r>
      <w:r w:rsidR="00BE4592">
        <w:t xml:space="preserve">) </w:t>
      </w:r>
      <w:r w:rsidR="00AF315F">
        <w:t>systems</w:t>
      </w:r>
      <w:r w:rsidR="00BE4592">
        <w:t xml:space="preserve"> </w:t>
      </w:r>
      <w:r w:rsidR="00AF315F">
        <w:t xml:space="preserve">that the </w:t>
      </w:r>
      <w:r>
        <w:t xml:space="preserve">rate </w:t>
      </w:r>
      <w:r w:rsidR="00936E4A">
        <w:t xml:space="preserve">of </w:t>
      </w:r>
      <w:r>
        <w:t xml:space="preserve">particle formation is enhanced by the </w:t>
      </w:r>
      <w:r w:rsidR="00AF315F">
        <w:t xml:space="preserve">inclusion </w:t>
      </w:r>
      <w:r w:rsidR="00BC368E">
        <w:t>of ppt concentrations of</w:t>
      </w:r>
      <w:r>
        <w:t xml:space="preserve"> amines</w:t>
      </w:r>
      <w:r w:rsidR="00936E4A">
        <w:t xml:space="preserve"> to the reaction mixture</w:t>
      </w:r>
      <w:r>
        <w:t xml:space="preserve">. </w:t>
      </w:r>
      <w:r w:rsidR="00AF315F">
        <w:t xml:space="preserve">  We have investigated computationally and experimentally the ability of the formic acid-water (HCOOH-H</w:t>
      </w:r>
      <w:r w:rsidR="00AF315F" w:rsidRPr="00F43C0D">
        <w:rPr>
          <w:vertAlign w:val="subscript"/>
        </w:rPr>
        <w:t>2</w:t>
      </w:r>
      <w:r w:rsidR="00AF315F">
        <w:t>O) and hydroperoxy radical-water (HO</w:t>
      </w:r>
      <w:r w:rsidR="00AF315F" w:rsidRPr="00F43C0D">
        <w:rPr>
          <w:vertAlign w:val="subscript"/>
        </w:rPr>
        <w:t>2</w:t>
      </w:r>
      <w:r w:rsidR="00AF315F">
        <w:t>-H</w:t>
      </w:r>
      <w:r w:rsidR="00AF315F" w:rsidRPr="00F43C0D">
        <w:rPr>
          <w:vertAlign w:val="subscript"/>
        </w:rPr>
        <w:t>2</w:t>
      </w:r>
      <w:r w:rsidR="00AF315F">
        <w:t xml:space="preserve">O) complexes to serve as nucleating clusters for new particle formation in the absence and presence of trace amounts of amines.  </w:t>
      </w:r>
      <w:r w:rsidR="00DA6B3C">
        <w:t xml:space="preserve">Our results show that the inclusion of amines </w:t>
      </w:r>
      <w:r w:rsidR="00AF315F">
        <w:t xml:space="preserve">into a reaction mixture containing formic acid and water vapor serves to </w:t>
      </w:r>
      <w:r w:rsidR="00DA6B3C">
        <w:t xml:space="preserve">stabilize the </w:t>
      </w:r>
      <w:r w:rsidR="00AF315F">
        <w:t>HCOOH-H</w:t>
      </w:r>
      <w:r w:rsidR="00AF315F" w:rsidRPr="00F43C0D">
        <w:rPr>
          <w:vertAlign w:val="subscript"/>
        </w:rPr>
        <w:t>2</w:t>
      </w:r>
      <w:r w:rsidR="00AF315F">
        <w:t>O</w:t>
      </w:r>
      <w:r w:rsidR="00DA6B3C">
        <w:t xml:space="preserve"> and HO</w:t>
      </w:r>
      <w:r w:rsidR="00DA6B3C" w:rsidRPr="00BD347E">
        <w:rPr>
          <w:vertAlign w:val="subscript"/>
        </w:rPr>
        <w:t>2</w:t>
      </w:r>
      <w:r w:rsidR="00DA6B3C">
        <w:t>-H</w:t>
      </w:r>
      <w:r w:rsidR="00DA6B3C" w:rsidRPr="00BD347E">
        <w:rPr>
          <w:vertAlign w:val="subscript"/>
        </w:rPr>
        <w:t>2</w:t>
      </w:r>
      <w:r w:rsidR="00DA6B3C">
        <w:t xml:space="preserve">O complexes. These results suggest </w:t>
      </w:r>
      <w:r w:rsidR="002D6092">
        <w:t>that</w:t>
      </w:r>
      <w:r w:rsidR="00DA6B3C">
        <w:t xml:space="preserve"> the addition of amines to formic acid or HO</w:t>
      </w:r>
      <w:r w:rsidR="00DA6B3C" w:rsidRPr="00DA6B3C">
        <w:rPr>
          <w:vertAlign w:val="subscript"/>
        </w:rPr>
        <w:t>2</w:t>
      </w:r>
      <w:r w:rsidR="00DA6B3C">
        <w:t xml:space="preserve"> with water vapor may serve as a viable</w:t>
      </w:r>
      <w:r w:rsidR="00AF315F">
        <w:t xml:space="preserve"> </w:t>
      </w:r>
      <w:r w:rsidR="00DA6B3C">
        <w:t>mechanism for new particle formation in the atmosphere.</w:t>
      </w:r>
      <w:bookmarkStart w:id="0" w:name="_GoBack"/>
      <w:bookmarkEnd w:id="0"/>
    </w:p>
    <w:sectPr w:rsidR="007A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DA"/>
    <w:rsid w:val="000C589B"/>
    <w:rsid w:val="00103F29"/>
    <w:rsid w:val="001172EB"/>
    <w:rsid w:val="002D6092"/>
    <w:rsid w:val="00587F89"/>
    <w:rsid w:val="005D13B5"/>
    <w:rsid w:val="0074254C"/>
    <w:rsid w:val="007A35DA"/>
    <w:rsid w:val="00877045"/>
    <w:rsid w:val="00936E4A"/>
    <w:rsid w:val="00AF315F"/>
    <w:rsid w:val="00BC368E"/>
    <w:rsid w:val="00BD347E"/>
    <w:rsid w:val="00BE4592"/>
    <w:rsid w:val="00C64831"/>
    <w:rsid w:val="00C71D12"/>
    <w:rsid w:val="00CC781E"/>
    <w:rsid w:val="00DA08D5"/>
    <w:rsid w:val="00DA6B3C"/>
    <w:rsid w:val="00F43C0D"/>
    <w:rsid w:val="00FA3EC2"/>
    <w:rsid w:val="00FD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E07A5-595D-48D2-BB93-57D05520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8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09B20-2140-464F-8BD3-69B14214B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2647D794</Template>
  <TotalTime>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bemily2</dc:creator>
  <cp:keywords/>
  <dc:description/>
  <cp:lastModifiedBy>bemily2</cp:lastModifiedBy>
  <cp:revision>6</cp:revision>
  <dcterms:created xsi:type="dcterms:W3CDTF">2018-02-08T21:28:00Z</dcterms:created>
  <dcterms:modified xsi:type="dcterms:W3CDTF">2018-02-08T21:34:00Z</dcterms:modified>
</cp:coreProperties>
</file>